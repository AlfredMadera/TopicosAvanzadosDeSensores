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4CAC" w14:textId="5D5720E0" w:rsidR="009C79CF" w:rsidRPr="00E8256F" w:rsidRDefault="00EC1173" w:rsidP="00134DAE">
      <w:pPr>
        <w:jc w:val="center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2336" behindDoc="1" locked="0" layoutInCell="1" allowOverlap="1" wp14:anchorId="32F13268" wp14:editId="1442AF98">
            <wp:simplePos x="0" y="0"/>
            <wp:positionH relativeFrom="column">
              <wp:posOffset>5200650</wp:posOffset>
            </wp:positionH>
            <wp:positionV relativeFrom="paragraph">
              <wp:posOffset>-1405255</wp:posOffset>
            </wp:positionV>
            <wp:extent cx="1050925" cy="12680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</w:rPr>
        <w:drawing>
          <wp:anchor distT="0" distB="0" distL="114300" distR="114300" simplePos="0" relativeHeight="251660288" behindDoc="1" locked="0" layoutInCell="1" allowOverlap="1" wp14:anchorId="6A278B02" wp14:editId="1E8D7876">
            <wp:simplePos x="0" y="0"/>
            <wp:positionH relativeFrom="column">
              <wp:posOffset>-775335</wp:posOffset>
            </wp:positionH>
            <wp:positionV relativeFrom="paragraph">
              <wp:posOffset>-1355725</wp:posOffset>
            </wp:positionV>
            <wp:extent cx="1218565" cy="1218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21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15619" w14:textId="26BFF2BE" w:rsidR="003304F5" w:rsidRPr="00E8256F" w:rsidRDefault="0049236E" w:rsidP="00134DAE">
      <w:pPr>
        <w:jc w:val="center"/>
        <w:rPr>
          <w:rFonts w:cs="Arial"/>
          <w:i/>
        </w:rPr>
      </w:pPr>
      <w:r>
        <w:rPr>
          <w:rFonts w:cs="Arial"/>
          <w:i/>
        </w:rPr>
        <w:t>Tópicos avanzados de sensores</w:t>
      </w:r>
    </w:p>
    <w:p w14:paraId="6F30E155" w14:textId="77777777" w:rsidR="00E8256F" w:rsidRPr="00E8256F" w:rsidRDefault="00E8256F" w:rsidP="00134DAE">
      <w:pPr>
        <w:jc w:val="center"/>
        <w:rPr>
          <w:rFonts w:cs="Arial"/>
          <w:i/>
          <w:u w:val="single"/>
        </w:rPr>
      </w:pPr>
    </w:p>
    <w:p w14:paraId="526B04F5" w14:textId="77777777" w:rsidR="00E5389E" w:rsidRDefault="00E5389E" w:rsidP="00134DAE">
      <w:pPr>
        <w:jc w:val="center"/>
        <w:rPr>
          <w:rFonts w:cs="Arial"/>
          <w:i/>
        </w:rPr>
      </w:pPr>
    </w:p>
    <w:p w14:paraId="41417B6E" w14:textId="4657FA09" w:rsidR="00E8256F" w:rsidRPr="00E8256F" w:rsidRDefault="00E8256F" w:rsidP="00134DAE">
      <w:pPr>
        <w:jc w:val="center"/>
        <w:rPr>
          <w:rFonts w:cs="Arial"/>
          <w:i/>
        </w:rPr>
      </w:pPr>
      <w:r w:rsidRPr="00E8256F">
        <w:rPr>
          <w:rFonts w:cs="Arial"/>
          <w:i/>
        </w:rPr>
        <w:t xml:space="preserve">Grupo: </w:t>
      </w:r>
      <w:r w:rsidR="00841E14">
        <w:rPr>
          <w:rFonts w:cs="Arial"/>
          <w:i/>
        </w:rPr>
        <w:t>3</w:t>
      </w:r>
      <w:r w:rsidRPr="00E8256F">
        <w:rPr>
          <w:rFonts w:cs="Arial"/>
          <w:i/>
        </w:rPr>
        <w:t>MM</w:t>
      </w:r>
      <w:r w:rsidR="0049236E">
        <w:rPr>
          <w:rFonts w:cs="Arial"/>
          <w:i/>
        </w:rPr>
        <w:t>7</w:t>
      </w:r>
    </w:p>
    <w:p w14:paraId="0829070D" w14:textId="77777777" w:rsidR="00E8256F" w:rsidRPr="00E8256F" w:rsidRDefault="00E8256F" w:rsidP="00134DAE">
      <w:pPr>
        <w:jc w:val="center"/>
        <w:rPr>
          <w:rFonts w:cs="Arial"/>
          <w:b/>
          <w:i/>
        </w:rPr>
      </w:pPr>
    </w:p>
    <w:p w14:paraId="37824616" w14:textId="77777777" w:rsidR="00E5389E" w:rsidRDefault="00E5389E" w:rsidP="00134DAE">
      <w:pPr>
        <w:jc w:val="center"/>
        <w:rPr>
          <w:rFonts w:cs="Arial"/>
          <w:b/>
          <w:i/>
          <w:sz w:val="40"/>
          <w:szCs w:val="40"/>
        </w:rPr>
      </w:pPr>
    </w:p>
    <w:p w14:paraId="29003A44" w14:textId="76678FC4" w:rsidR="00E8256F" w:rsidRPr="00E8256F" w:rsidRDefault="0049236E" w:rsidP="00134DAE">
      <w:pPr>
        <w:jc w:val="center"/>
        <w:rPr>
          <w:rFonts w:cs="Arial"/>
          <w:b/>
          <w:i/>
          <w:sz w:val="40"/>
          <w:szCs w:val="40"/>
        </w:rPr>
      </w:pPr>
      <w:r>
        <w:rPr>
          <w:rFonts w:cs="Arial"/>
          <w:b/>
          <w:i/>
          <w:sz w:val="40"/>
          <w:szCs w:val="40"/>
        </w:rPr>
        <w:t>Práctica 3.</w:t>
      </w:r>
    </w:p>
    <w:p w14:paraId="08C8138E" w14:textId="77777777" w:rsidR="00E8256F" w:rsidRPr="00E8256F" w:rsidRDefault="00E8256F" w:rsidP="00134DAE">
      <w:pPr>
        <w:jc w:val="center"/>
        <w:rPr>
          <w:rFonts w:cs="Arial"/>
          <w:i/>
          <w:sz w:val="40"/>
          <w:szCs w:val="40"/>
        </w:rPr>
      </w:pPr>
    </w:p>
    <w:p w14:paraId="7EA2E1AF" w14:textId="6BE2135B" w:rsidR="00E8256F" w:rsidRPr="00E05997" w:rsidRDefault="00E8256F" w:rsidP="00134DAE">
      <w:pPr>
        <w:jc w:val="center"/>
        <w:rPr>
          <w:rFonts w:cs="Arial"/>
          <w:b/>
          <w:i/>
        </w:rPr>
      </w:pPr>
      <w:r w:rsidRPr="00E05997">
        <w:rPr>
          <w:rFonts w:cs="Arial"/>
          <w:b/>
          <w:i/>
        </w:rPr>
        <w:t>Alumno: Jesús Alfredo Juárez Madera</w:t>
      </w:r>
    </w:p>
    <w:p w14:paraId="572DCA0F" w14:textId="21CB0CF4" w:rsidR="00E8256F" w:rsidRPr="00E05997" w:rsidRDefault="00E8256F" w:rsidP="00E5389E">
      <w:pPr>
        <w:rPr>
          <w:rFonts w:cs="Arial"/>
          <w:b/>
          <w:i/>
        </w:rPr>
      </w:pPr>
    </w:p>
    <w:p w14:paraId="05BCC31D" w14:textId="3595D42D" w:rsidR="00E5389E" w:rsidRPr="00E05997" w:rsidRDefault="00E5389E" w:rsidP="00134DAE">
      <w:pPr>
        <w:jc w:val="center"/>
        <w:rPr>
          <w:rFonts w:cs="Arial"/>
          <w:b/>
          <w:i/>
        </w:rPr>
      </w:pPr>
    </w:p>
    <w:p w14:paraId="4FF9955E" w14:textId="77777777" w:rsidR="00E5389E" w:rsidRPr="00E05997" w:rsidRDefault="00E5389E" w:rsidP="00134DAE">
      <w:pPr>
        <w:jc w:val="center"/>
        <w:rPr>
          <w:rFonts w:cs="Arial"/>
          <w:b/>
          <w:i/>
        </w:rPr>
      </w:pPr>
    </w:p>
    <w:p w14:paraId="236582CF" w14:textId="3BF01F4A" w:rsidR="00E8256F" w:rsidRPr="00E05997" w:rsidRDefault="00E8256F" w:rsidP="00E5389E">
      <w:pPr>
        <w:jc w:val="center"/>
        <w:rPr>
          <w:rFonts w:cs="Arial"/>
          <w:i/>
        </w:rPr>
      </w:pPr>
      <w:r w:rsidRPr="00E05997">
        <w:rPr>
          <w:rFonts w:cs="Arial"/>
          <w:i/>
        </w:rPr>
        <w:t xml:space="preserve">Docente: </w:t>
      </w:r>
      <w:r w:rsidR="0049236E">
        <w:rPr>
          <w:rFonts w:cs="Arial"/>
          <w:i/>
        </w:rPr>
        <w:t>Ramon Jaramillo Medina</w:t>
      </w:r>
    </w:p>
    <w:p w14:paraId="659BF790" w14:textId="2B753CDC" w:rsidR="00E5389E" w:rsidRPr="00E05997" w:rsidRDefault="00E5389E" w:rsidP="00134DAE">
      <w:pPr>
        <w:jc w:val="center"/>
        <w:rPr>
          <w:rFonts w:cs="Arial"/>
          <w:i/>
        </w:rPr>
      </w:pPr>
    </w:p>
    <w:p w14:paraId="4BAC8CD4" w14:textId="35A370BE" w:rsidR="00E5389E" w:rsidRPr="00E05997" w:rsidRDefault="00E5389E" w:rsidP="00134DAE">
      <w:pPr>
        <w:jc w:val="center"/>
        <w:rPr>
          <w:rFonts w:cs="Arial"/>
          <w:i/>
        </w:rPr>
      </w:pPr>
    </w:p>
    <w:p w14:paraId="5A28E6B0" w14:textId="77777777" w:rsidR="00E5389E" w:rsidRPr="00E05997" w:rsidRDefault="00E5389E" w:rsidP="00134DAE">
      <w:pPr>
        <w:jc w:val="center"/>
        <w:rPr>
          <w:rFonts w:cs="Arial"/>
          <w:i/>
        </w:rPr>
      </w:pPr>
    </w:p>
    <w:p w14:paraId="0857FF7E" w14:textId="753BFC74" w:rsidR="00E8256F" w:rsidRDefault="00D90586" w:rsidP="00134DAE">
      <w:pPr>
        <w:jc w:val="center"/>
        <w:rPr>
          <w:rFonts w:cs="Arial"/>
          <w:i/>
        </w:rPr>
      </w:pPr>
      <w:r w:rsidRPr="006372D4">
        <w:rPr>
          <w:rFonts w:cs="Arial"/>
          <w:i/>
        </w:rPr>
        <w:t xml:space="preserve">Fecha de entrega: </w:t>
      </w:r>
      <w:r w:rsidR="0049236E">
        <w:rPr>
          <w:rFonts w:cs="Arial"/>
          <w:i/>
        </w:rPr>
        <w:t>marzo 2023</w:t>
      </w:r>
    </w:p>
    <w:p w14:paraId="180AF104" w14:textId="5412A651" w:rsidR="00D83241" w:rsidRDefault="00AB337A" w:rsidP="00D83241">
      <w:pPr>
        <w:jc w:val="left"/>
        <w:rPr>
          <w:rFonts w:cs="Arial"/>
          <w:b/>
          <w:bCs/>
          <w:iCs/>
        </w:rPr>
      </w:pPr>
      <w:r>
        <w:rPr>
          <w:rFonts w:cs="Arial"/>
          <w:b/>
          <w:bCs/>
          <w:iCs/>
        </w:rPr>
        <w:lastRenderedPageBreak/>
        <w:t>Obtener muestras de roll y pitch por 10s. Separar la cadena &lt;dato,dato1&gt;. Limpiar el buffer con flush.</w:t>
      </w:r>
    </w:p>
    <w:sectPr w:rsidR="00D83241" w:rsidSect="000115FF"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DF7B1" w14:textId="77777777" w:rsidR="00C47F0E" w:rsidRDefault="00C47F0E" w:rsidP="000115FF">
      <w:pPr>
        <w:spacing w:after="0" w:line="240" w:lineRule="auto"/>
      </w:pPr>
      <w:r>
        <w:separator/>
      </w:r>
    </w:p>
  </w:endnote>
  <w:endnote w:type="continuationSeparator" w:id="0">
    <w:p w14:paraId="52EB00A2" w14:textId="77777777" w:rsidR="00C47F0E" w:rsidRDefault="00C47F0E" w:rsidP="0001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89A9" w14:textId="77777777" w:rsidR="00C47F0E" w:rsidRDefault="00C47F0E" w:rsidP="000115FF">
      <w:pPr>
        <w:spacing w:after="0" w:line="240" w:lineRule="auto"/>
      </w:pPr>
      <w:r>
        <w:separator/>
      </w:r>
    </w:p>
  </w:footnote>
  <w:footnote w:type="continuationSeparator" w:id="0">
    <w:p w14:paraId="7C4E75FD" w14:textId="77777777" w:rsidR="00C47F0E" w:rsidRDefault="00C47F0E" w:rsidP="00011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D7BE" w14:textId="33F4C999" w:rsidR="000115FF" w:rsidRDefault="000115FF">
    <w:pPr>
      <w:pStyle w:val="Header"/>
    </w:pPr>
  </w:p>
  <w:p w14:paraId="3F1583BE" w14:textId="77777777" w:rsidR="000115FF" w:rsidRDefault="00011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057" w14:textId="77777777" w:rsidR="000115FF" w:rsidRPr="009C79CF" w:rsidRDefault="009C79CF" w:rsidP="009C79CF">
    <w:pPr>
      <w:pStyle w:val="Header"/>
      <w:jc w:val="center"/>
      <w:rPr>
        <w:rFonts w:cs="Arial"/>
        <w:b/>
        <w:sz w:val="28"/>
        <w:szCs w:val="28"/>
      </w:rPr>
    </w:pPr>
    <w:r w:rsidRPr="009C79CF">
      <w:rPr>
        <w:rFonts w:cs="Arial"/>
        <w:b/>
        <w:sz w:val="28"/>
        <w:szCs w:val="28"/>
      </w:rPr>
      <w:t xml:space="preserve">Instituto Politécnico Nacional </w:t>
    </w:r>
  </w:p>
  <w:p w14:paraId="69E5EE03" w14:textId="77777777" w:rsidR="009C79CF" w:rsidRPr="009C79CF" w:rsidRDefault="009C79CF" w:rsidP="009C79CF">
    <w:pPr>
      <w:pStyle w:val="Header"/>
      <w:jc w:val="center"/>
      <w:rPr>
        <w:rFonts w:cs="Arial"/>
        <w:b/>
        <w:sz w:val="28"/>
        <w:szCs w:val="28"/>
      </w:rPr>
    </w:pPr>
    <w:r w:rsidRPr="009C79CF">
      <w:rPr>
        <w:rFonts w:cs="Arial"/>
        <w:b/>
        <w:sz w:val="28"/>
        <w:szCs w:val="28"/>
      </w:rPr>
      <w:t xml:space="preserve">Unidad Profesional Interdisciplinaria de Ingeniería </w:t>
    </w:r>
  </w:p>
  <w:p w14:paraId="34E8E313" w14:textId="77777777" w:rsidR="009C79CF" w:rsidRPr="009C79CF" w:rsidRDefault="009C79CF" w:rsidP="009C79CF">
    <w:pPr>
      <w:pStyle w:val="Header"/>
      <w:jc w:val="center"/>
      <w:rPr>
        <w:rFonts w:cs="Arial"/>
        <w:b/>
        <w:sz w:val="28"/>
        <w:szCs w:val="28"/>
      </w:rPr>
    </w:pPr>
    <w:r w:rsidRPr="009C79CF">
      <w:rPr>
        <w:rFonts w:cs="Arial"/>
        <w:b/>
        <w:sz w:val="28"/>
        <w:szCs w:val="28"/>
      </w:rPr>
      <w:t>Campus Zacatecas</w:t>
    </w:r>
  </w:p>
  <w:p w14:paraId="655C1EA6" w14:textId="77777777" w:rsidR="009C79CF" w:rsidRDefault="009C79CF" w:rsidP="009C79CF">
    <w:pPr>
      <w:pStyle w:val="Header"/>
      <w:jc w:val="center"/>
      <w:rPr>
        <w:rFonts w:cs="Arial"/>
        <w:b/>
        <w:szCs w:val="24"/>
      </w:rPr>
    </w:pPr>
  </w:p>
  <w:p w14:paraId="1A10C2D7" w14:textId="77777777" w:rsidR="009C79CF" w:rsidRDefault="009C79CF" w:rsidP="009C79CF">
    <w:pPr>
      <w:pStyle w:val="Header"/>
      <w:jc w:val="center"/>
      <w:rPr>
        <w:rFonts w:cs="Arial"/>
        <w:b/>
        <w:szCs w:val="24"/>
      </w:rPr>
    </w:pPr>
  </w:p>
  <w:p w14:paraId="100F613D" w14:textId="77777777" w:rsidR="009C79CF" w:rsidRPr="009C79CF" w:rsidRDefault="009C79CF" w:rsidP="009C79CF">
    <w:pPr>
      <w:pStyle w:val="Header"/>
      <w:jc w:val="center"/>
      <w:rPr>
        <w:rFonts w:cs="Arial"/>
        <w:szCs w:val="24"/>
      </w:rPr>
    </w:pPr>
    <w:r>
      <w:rPr>
        <w:rFonts w:cs="Arial"/>
        <w:szCs w:val="24"/>
      </w:rPr>
      <w:t>Ingeniería Mecatrónica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FF"/>
    <w:rsid w:val="0000739B"/>
    <w:rsid w:val="000115FF"/>
    <w:rsid w:val="00013705"/>
    <w:rsid w:val="00017BAD"/>
    <w:rsid w:val="00074F04"/>
    <w:rsid w:val="00090099"/>
    <w:rsid w:val="00090A3E"/>
    <w:rsid w:val="000A52B4"/>
    <w:rsid w:val="000B676F"/>
    <w:rsid w:val="000D1ECC"/>
    <w:rsid w:val="0011685E"/>
    <w:rsid w:val="00124593"/>
    <w:rsid w:val="00134DAE"/>
    <w:rsid w:val="001360ED"/>
    <w:rsid w:val="001525DD"/>
    <w:rsid w:val="001608B5"/>
    <w:rsid w:val="00160D44"/>
    <w:rsid w:val="001901A0"/>
    <w:rsid w:val="001A5804"/>
    <w:rsid w:val="001A7DC3"/>
    <w:rsid w:val="001B63FD"/>
    <w:rsid w:val="001B6E4E"/>
    <w:rsid w:val="001E3C9E"/>
    <w:rsid w:val="001F398C"/>
    <w:rsid w:val="00255735"/>
    <w:rsid w:val="002739FB"/>
    <w:rsid w:val="002834B9"/>
    <w:rsid w:val="002A40D9"/>
    <w:rsid w:val="002A5793"/>
    <w:rsid w:val="002B39E7"/>
    <w:rsid w:val="002F7E96"/>
    <w:rsid w:val="003063CB"/>
    <w:rsid w:val="00320EB4"/>
    <w:rsid w:val="003304F5"/>
    <w:rsid w:val="00352D2D"/>
    <w:rsid w:val="003604D8"/>
    <w:rsid w:val="00364AF3"/>
    <w:rsid w:val="00365343"/>
    <w:rsid w:val="00377D1C"/>
    <w:rsid w:val="0039549A"/>
    <w:rsid w:val="003A1296"/>
    <w:rsid w:val="003C4298"/>
    <w:rsid w:val="003C63D0"/>
    <w:rsid w:val="003D47F2"/>
    <w:rsid w:val="00484488"/>
    <w:rsid w:val="0049236E"/>
    <w:rsid w:val="004C0683"/>
    <w:rsid w:val="004C437B"/>
    <w:rsid w:val="004C443D"/>
    <w:rsid w:val="004F2270"/>
    <w:rsid w:val="004F4D55"/>
    <w:rsid w:val="00503CFD"/>
    <w:rsid w:val="005078C7"/>
    <w:rsid w:val="00521769"/>
    <w:rsid w:val="005248CE"/>
    <w:rsid w:val="005362B7"/>
    <w:rsid w:val="0054669B"/>
    <w:rsid w:val="005531CE"/>
    <w:rsid w:val="005815E0"/>
    <w:rsid w:val="00587F58"/>
    <w:rsid w:val="0059350C"/>
    <w:rsid w:val="005A3ACC"/>
    <w:rsid w:val="005C5BAA"/>
    <w:rsid w:val="005D2EBA"/>
    <w:rsid w:val="005D59F2"/>
    <w:rsid w:val="005E3D83"/>
    <w:rsid w:val="005F4EF2"/>
    <w:rsid w:val="0060251F"/>
    <w:rsid w:val="006057A0"/>
    <w:rsid w:val="00623613"/>
    <w:rsid w:val="006372D4"/>
    <w:rsid w:val="00642A36"/>
    <w:rsid w:val="00653B3C"/>
    <w:rsid w:val="00664482"/>
    <w:rsid w:val="006A45A0"/>
    <w:rsid w:val="006B035B"/>
    <w:rsid w:val="006C04B6"/>
    <w:rsid w:val="006E4B7F"/>
    <w:rsid w:val="006F01F8"/>
    <w:rsid w:val="006F0811"/>
    <w:rsid w:val="006F6FDF"/>
    <w:rsid w:val="00703044"/>
    <w:rsid w:val="007110C4"/>
    <w:rsid w:val="00725AAF"/>
    <w:rsid w:val="00734771"/>
    <w:rsid w:val="00734AD8"/>
    <w:rsid w:val="007404FC"/>
    <w:rsid w:val="00760CBD"/>
    <w:rsid w:val="007744A7"/>
    <w:rsid w:val="0079688E"/>
    <w:rsid w:val="00797F6A"/>
    <w:rsid w:val="007C24DA"/>
    <w:rsid w:val="007D7959"/>
    <w:rsid w:val="007E07E2"/>
    <w:rsid w:val="007F35E2"/>
    <w:rsid w:val="007F59CE"/>
    <w:rsid w:val="008020E8"/>
    <w:rsid w:val="00816A01"/>
    <w:rsid w:val="00820128"/>
    <w:rsid w:val="00841E14"/>
    <w:rsid w:val="0087750D"/>
    <w:rsid w:val="008800A6"/>
    <w:rsid w:val="00882DA4"/>
    <w:rsid w:val="008C3C06"/>
    <w:rsid w:val="008D292C"/>
    <w:rsid w:val="008F7C17"/>
    <w:rsid w:val="00900EF7"/>
    <w:rsid w:val="00900F93"/>
    <w:rsid w:val="00941332"/>
    <w:rsid w:val="00945F12"/>
    <w:rsid w:val="0095238E"/>
    <w:rsid w:val="009614E3"/>
    <w:rsid w:val="009823E0"/>
    <w:rsid w:val="0099483A"/>
    <w:rsid w:val="009A052C"/>
    <w:rsid w:val="009B38C1"/>
    <w:rsid w:val="009C39A1"/>
    <w:rsid w:val="009C79CF"/>
    <w:rsid w:val="00A47C3D"/>
    <w:rsid w:val="00A65754"/>
    <w:rsid w:val="00A770ED"/>
    <w:rsid w:val="00A77EFD"/>
    <w:rsid w:val="00A83D9F"/>
    <w:rsid w:val="00A84A37"/>
    <w:rsid w:val="00A927D1"/>
    <w:rsid w:val="00AB337A"/>
    <w:rsid w:val="00AB6B4D"/>
    <w:rsid w:val="00AC2826"/>
    <w:rsid w:val="00AD003B"/>
    <w:rsid w:val="00AD0050"/>
    <w:rsid w:val="00AD5BB2"/>
    <w:rsid w:val="00AF5A71"/>
    <w:rsid w:val="00AF700C"/>
    <w:rsid w:val="00B26620"/>
    <w:rsid w:val="00B310CD"/>
    <w:rsid w:val="00B35D2D"/>
    <w:rsid w:val="00B400DF"/>
    <w:rsid w:val="00B5477C"/>
    <w:rsid w:val="00B600F7"/>
    <w:rsid w:val="00B63E1E"/>
    <w:rsid w:val="00B766A8"/>
    <w:rsid w:val="00B81AA3"/>
    <w:rsid w:val="00B93550"/>
    <w:rsid w:val="00B93FA7"/>
    <w:rsid w:val="00BB6FA6"/>
    <w:rsid w:val="00BB7B1F"/>
    <w:rsid w:val="00BC1209"/>
    <w:rsid w:val="00BC27CB"/>
    <w:rsid w:val="00BD03BB"/>
    <w:rsid w:val="00BD4CF6"/>
    <w:rsid w:val="00BF3DCC"/>
    <w:rsid w:val="00C23515"/>
    <w:rsid w:val="00C3566F"/>
    <w:rsid w:val="00C47F0E"/>
    <w:rsid w:val="00C949AE"/>
    <w:rsid w:val="00C97B3C"/>
    <w:rsid w:val="00CB354C"/>
    <w:rsid w:val="00CC5DEF"/>
    <w:rsid w:val="00CD172E"/>
    <w:rsid w:val="00CD3CC5"/>
    <w:rsid w:val="00CD4DF1"/>
    <w:rsid w:val="00D2253D"/>
    <w:rsid w:val="00D23FF1"/>
    <w:rsid w:val="00D34460"/>
    <w:rsid w:val="00D42EFD"/>
    <w:rsid w:val="00D64AD8"/>
    <w:rsid w:val="00D744FC"/>
    <w:rsid w:val="00D83241"/>
    <w:rsid w:val="00D90586"/>
    <w:rsid w:val="00DA10A3"/>
    <w:rsid w:val="00DB368D"/>
    <w:rsid w:val="00DB7191"/>
    <w:rsid w:val="00DC3F2B"/>
    <w:rsid w:val="00DE177E"/>
    <w:rsid w:val="00E05997"/>
    <w:rsid w:val="00E108D3"/>
    <w:rsid w:val="00E25F44"/>
    <w:rsid w:val="00E3413C"/>
    <w:rsid w:val="00E42258"/>
    <w:rsid w:val="00E466E9"/>
    <w:rsid w:val="00E5389E"/>
    <w:rsid w:val="00E6077A"/>
    <w:rsid w:val="00E8256F"/>
    <w:rsid w:val="00EC0679"/>
    <w:rsid w:val="00EC1173"/>
    <w:rsid w:val="00EC35E7"/>
    <w:rsid w:val="00EF0A6E"/>
    <w:rsid w:val="00F02252"/>
    <w:rsid w:val="00F039B1"/>
    <w:rsid w:val="00F03DE3"/>
    <w:rsid w:val="00F10176"/>
    <w:rsid w:val="00F12D11"/>
    <w:rsid w:val="00F14C86"/>
    <w:rsid w:val="00F36B17"/>
    <w:rsid w:val="00F46224"/>
    <w:rsid w:val="00F844D2"/>
    <w:rsid w:val="00F95389"/>
    <w:rsid w:val="00FC1E6D"/>
    <w:rsid w:val="00FC667D"/>
    <w:rsid w:val="00FD2BB6"/>
    <w:rsid w:val="00FE4F51"/>
    <w:rsid w:val="00FF1C09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64F0"/>
  <w15:docId w15:val="{2C9AE7C1-72BE-48F4-BF23-1006CCE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IAL 12"/>
    <w:qFormat/>
    <w:rsid w:val="006F01F8"/>
    <w:pPr>
      <w:spacing w:line="36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FF"/>
  </w:style>
  <w:style w:type="paragraph" w:styleId="Footer">
    <w:name w:val="footer"/>
    <w:basedOn w:val="Normal"/>
    <w:link w:val="FooterChar"/>
    <w:uiPriority w:val="99"/>
    <w:unhideWhenUsed/>
    <w:rsid w:val="00011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FF"/>
  </w:style>
  <w:style w:type="paragraph" w:styleId="BalloonText">
    <w:name w:val="Balloon Text"/>
    <w:basedOn w:val="Normal"/>
    <w:link w:val="BalloonTextChar"/>
    <w:uiPriority w:val="99"/>
    <w:semiHidden/>
    <w:unhideWhenUsed/>
    <w:rsid w:val="0001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F0305-5E1A-416D-AB81-9F1250563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Pruebas.docx</Template>
  <TotalTime>5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alfredo</dc:creator>
  <cp:lastModifiedBy>jesus alfredo</cp:lastModifiedBy>
  <cp:revision>3</cp:revision>
  <cp:lastPrinted>2018-09-06T03:37:00Z</cp:lastPrinted>
  <dcterms:created xsi:type="dcterms:W3CDTF">2023-03-06T16:33:00Z</dcterms:created>
  <dcterms:modified xsi:type="dcterms:W3CDTF">2023-03-06T16:37:00Z</dcterms:modified>
</cp:coreProperties>
</file>